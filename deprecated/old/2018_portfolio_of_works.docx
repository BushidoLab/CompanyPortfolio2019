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[BUSHIDO PORTFOLIO]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1.    Game Raffle Platform - Ace Off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•    Platform where users can create contests, play games, win prizes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•    Ruby on Rails, HTML5, </w:t>
      </w:r>
      <w:proofErr w:type="spellStart"/>
      <w:r>
        <w:rPr>
          <w:rFonts w:ascii="AppleSystemUIFont" w:hAnsi="AppleSystemUIFont" w:cs="AppleSystemUIFont"/>
          <w:color w:val="353535"/>
        </w:rPr>
        <w:t>Javascript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StripeAPI</w:t>
      </w:r>
      <w:proofErr w:type="spellEnd"/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2.    Manufacturing Resource Planner Mobile App – </w:t>
      </w:r>
      <w:proofErr w:type="spellStart"/>
      <w:r>
        <w:rPr>
          <w:rFonts w:ascii="AppleSystemUIFont" w:hAnsi="AppleSystemUIFont" w:cs="AppleSystemUIFont"/>
          <w:color w:val="353535"/>
        </w:rPr>
        <w:t>Demetech</w:t>
      </w:r>
      <w:proofErr w:type="spellEnd"/>
    </w:p>
    <w:p w:rsidR="00632C09" w:rsidRDefault="00632C09" w:rsidP="00632C0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Ruby on Rails, </w:t>
      </w:r>
      <w:r>
        <w:rPr>
          <w:rFonts w:ascii="AppleSystemUIFont" w:hAnsi="AppleSystemUIFont" w:cs="AppleSystemUIFont"/>
          <w:color w:val="353535"/>
        </w:rPr>
        <w:t xml:space="preserve">React Native, </w:t>
      </w:r>
      <w:proofErr w:type="spellStart"/>
      <w:r>
        <w:rPr>
          <w:rFonts w:ascii="AppleSystemUIFont" w:hAnsi="AppleSystemUIFont" w:cs="AppleSystemUIFont"/>
          <w:color w:val="353535"/>
        </w:rPr>
        <w:t>Javascript</w:t>
      </w:r>
      <w:proofErr w:type="spellEnd"/>
      <w:r>
        <w:rPr>
          <w:rFonts w:ascii="AppleSystemUIFont" w:hAnsi="AppleSystemUIFont" w:cs="AppleSystemUIFont"/>
          <w:color w:val="353535"/>
        </w:rPr>
        <w:t>, HTML5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3.    Pre-Op MD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•    Ruby on Rails, WebRTC, HTML5, </w:t>
      </w:r>
      <w:proofErr w:type="spellStart"/>
      <w:r>
        <w:rPr>
          <w:rFonts w:ascii="AppleSystemUIFont" w:hAnsi="AppleSystemUIFont" w:cs="AppleSystemUIFont"/>
          <w:color w:val="353535"/>
        </w:rPr>
        <w:t>Javascript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StripeAPI</w:t>
      </w:r>
      <w:proofErr w:type="spellEnd"/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4.    Tune Music Platform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* </w:t>
      </w:r>
      <w:r>
        <w:rPr>
          <w:rFonts w:ascii="AppleSystemUIFont" w:hAnsi="AppleSystemUIFont" w:cs="AppleSystemUIFont"/>
          <w:color w:val="353535"/>
        </w:rPr>
        <w:t xml:space="preserve">HTML5, </w:t>
      </w:r>
      <w:proofErr w:type="spellStart"/>
      <w:r>
        <w:rPr>
          <w:rFonts w:ascii="AppleSystemUIFont" w:hAnsi="AppleSystemUIFont" w:cs="AppleSystemUIFont"/>
          <w:color w:val="353535"/>
        </w:rPr>
        <w:t>Javascript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StripeAPI</w:t>
      </w:r>
      <w:proofErr w:type="spellEnd"/>
      <w:r>
        <w:rPr>
          <w:rFonts w:ascii="AppleSystemUIFont" w:hAnsi="AppleSystemUIFont" w:cs="AppleSystemUIFont"/>
          <w:color w:val="353535"/>
        </w:rPr>
        <w:t xml:space="preserve">, Ethereum Blockchain, Solidity, 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5.    Club App</w:t>
      </w:r>
    </w:p>
    <w:p w:rsidR="00632C09" w:rsidRDefault="00632C09" w:rsidP="00632C0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Ruby on Rails, React Native, </w:t>
      </w:r>
      <w:proofErr w:type="spellStart"/>
      <w:r>
        <w:rPr>
          <w:rFonts w:ascii="AppleSystemUIFont" w:hAnsi="AppleSystemUIFont" w:cs="AppleSystemUIFont"/>
          <w:color w:val="353535"/>
        </w:rPr>
        <w:t>Javascript</w:t>
      </w:r>
      <w:proofErr w:type="spellEnd"/>
      <w:r>
        <w:rPr>
          <w:rFonts w:ascii="AppleSystemUIFont" w:hAnsi="AppleSystemUIFont" w:cs="AppleSystemUIFont"/>
          <w:color w:val="353535"/>
        </w:rPr>
        <w:t>, HTML5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6.    ANONYMOUS Bitcoin</w:t>
      </w:r>
    </w:p>
    <w:p w:rsidR="00632C09" w:rsidRDefault="00632C09" w:rsidP="00632C0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React Native, </w:t>
      </w:r>
      <w:proofErr w:type="spellStart"/>
      <w:r>
        <w:rPr>
          <w:rFonts w:ascii="AppleSystemUIFont" w:hAnsi="AppleSystemUIFont" w:cs="AppleSystemUIFont"/>
          <w:color w:val="353535"/>
        </w:rPr>
        <w:t>Javascript</w:t>
      </w:r>
      <w:proofErr w:type="spellEnd"/>
      <w:r>
        <w:rPr>
          <w:rFonts w:ascii="AppleSystemUIFont" w:hAnsi="AppleSystemUIFont" w:cs="AppleSystemUIFont"/>
          <w:color w:val="353535"/>
        </w:rPr>
        <w:t>, HTML5</w:t>
      </w:r>
      <w:r>
        <w:rPr>
          <w:rFonts w:ascii="AppleSystemUIFont" w:hAnsi="AppleSystemUIFont" w:cs="AppleSystemUIFont"/>
          <w:color w:val="353535"/>
        </w:rPr>
        <w:t xml:space="preserve">, Angular, Ionic, Electrum, Python, C++, Java, C, </w:t>
      </w:r>
      <w:r>
        <w:rPr>
          <w:rFonts w:ascii="AppleSystemUIFont" w:hAnsi="AppleSystemUIFont" w:cs="AppleSystemUIFont"/>
          <w:color w:val="353535"/>
        </w:rPr>
        <w:t>Node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7.    Software Asset Management – Oracle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* </w:t>
      </w:r>
      <w:r>
        <w:rPr>
          <w:rFonts w:ascii="AppleSystemUIFont" w:hAnsi="AppleSystemUIFont" w:cs="AppleSystemUIFont"/>
          <w:color w:val="353535"/>
        </w:rPr>
        <w:t>React</w:t>
      </w:r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GraphQL</w:t>
      </w:r>
      <w:proofErr w:type="spellEnd"/>
      <w:r>
        <w:rPr>
          <w:rFonts w:ascii="AppleSystemUIFont" w:hAnsi="AppleSystemUIFont" w:cs="AppleSystemUIFont"/>
          <w:color w:val="353535"/>
        </w:rPr>
        <w:t>, Apollo, Prisma, Golang, Java, Node</w:t>
      </w:r>
    </w:p>
    <w:p w:rsidR="00632C09" w:rsidRDefault="00632C09" w:rsidP="00632C0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:rsidR="004F4C23" w:rsidRPr="00632C09" w:rsidRDefault="00632C09" w:rsidP="00632C09">
      <w:pPr>
        <w:rPr>
          <w:b/>
        </w:rPr>
      </w:pPr>
      <w:r>
        <w:rPr>
          <w:rFonts w:ascii="AppleSystemUIFont" w:hAnsi="AppleSystemUIFont" w:cs="AppleSystemUIFont"/>
          <w:color w:val="353535"/>
        </w:rPr>
        <w:t>8.    Cannabis</w:t>
      </w:r>
    </w:p>
    <w:sectPr w:rsidR="004F4C23" w:rsidRPr="00632C09" w:rsidSect="009D678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728" w:rsidRDefault="006D6728" w:rsidP="000D0338">
      <w:r>
        <w:separator/>
      </w:r>
    </w:p>
  </w:endnote>
  <w:endnote w:type="continuationSeparator" w:id="0">
    <w:p w:rsidR="006D6728" w:rsidRDefault="006D6728" w:rsidP="000D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728" w:rsidRDefault="006D6728" w:rsidP="000D0338">
      <w:r>
        <w:separator/>
      </w:r>
    </w:p>
  </w:footnote>
  <w:footnote w:type="continuationSeparator" w:id="0">
    <w:p w:rsidR="006D6728" w:rsidRDefault="006D6728" w:rsidP="000D0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338" w:rsidRDefault="006D6728">
    <w:pPr>
      <w:pStyle w:val="Header"/>
    </w:pPr>
    <w:r>
      <w:rPr>
        <w:noProof/>
      </w:rPr>
      <w:pict w14:anchorId="523A47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/Users/christopherarguello/Desktop/bushido_logo.png" style="position:absolute;margin-left:0;margin-top:0;width:467.75pt;height:116.9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ushido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338" w:rsidRDefault="000D0338" w:rsidP="000D033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CE9386" wp14:editId="3E2F9D3C">
          <wp:simplePos x="0" y="0"/>
          <wp:positionH relativeFrom="margin">
            <wp:posOffset>-179705</wp:posOffset>
          </wp:positionH>
          <wp:positionV relativeFrom="margin">
            <wp:posOffset>-669925</wp:posOffset>
          </wp:positionV>
          <wp:extent cx="2451735" cy="614045"/>
          <wp:effectExtent l="0" t="0" r="0" b="0"/>
          <wp:wrapSquare wrapText="bothSides"/>
          <wp:docPr id="1" name="Picture 1" descr="bushid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shid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614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D0338" w:rsidRDefault="001909D8" w:rsidP="000D0338">
    <w:pPr>
      <w:pStyle w:val="Header"/>
      <w:jc w:val="right"/>
    </w:pPr>
    <w:r>
      <w:t>Header goes here</w:t>
    </w:r>
  </w:p>
  <w:p w:rsidR="000D0338" w:rsidRDefault="006D6728" w:rsidP="000D0338">
    <w:pPr>
      <w:pStyle w:val="Header"/>
      <w:jc w:val="center"/>
    </w:pPr>
    <w:r>
      <w:rPr>
        <w:noProof/>
      </w:rPr>
      <w:pict w14:anchorId="5A910B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/Users/christopherarguello/Desktop/bushido_logo.png" style="position:absolute;left:0;text-align:left;margin-left:0;margin-top:0;width:467.75pt;height:116.9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bushido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338" w:rsidRDefault="006D6728">
    <w:pPr>
      <w:pStyle w:val="Header"/>
    </w:pPr>
    <w:r>
      <w:rPr>
        <w:noProof/>
      </w:rPr>
      <w:pict w14:anchorId="4D609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/Users/christopherarguello/Desktop/bushido_logo.png" style="position:absolute;margin-left:0;margin-top:0;width:467.75pt;height:116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ushido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10053"/>
    <w:multiLevelType w:val="hybridMultilevel"/>
    <w:tmpl w:val="319C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17D"/>
    <w:multiLevelType w:val="hybridMultilevel"/>
    <w:tmpl w:val="E1644AE2"/>
    <w:lvl w:ilvl="0" w:tplc="5352DA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485C"/>
    <w:multiLevelType w:val="hybridMultilevel"/>
    <w:tmpl w:val="4A50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5CC3"/>
    <w:multiLevelType w:val="hybridMultilevel"/>
    <w:tmpl w:val="BFC6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C1E31"/>
    <w:multiLevelType w:val="hybridMultilevel"/>
    <w:tmpl w:val="E632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09"/>
    <w:rsid w:val="000D0338"/>
    <w:rsid w:val="000D6AF9"/>
    <w:rsid w:val="00150309"/>
    <w:rsid w:val="001909D8"/>
    <w:rsid w:val="00203823"/>
    <w:rsid w:val="002F1934"/>
    <w:rsid w:val="003A17B5"/>
    <w:rsid w:val="00417846"/>
    <w:rsid w:val="004B333A"/>
    <w:rsid w:val="004F4C23"/>
    <w:rsid w:val="005C3CE3"/>
    <w:rsid w:val="00632C09"/>
    <w:rsid w:val="006739EC"/>
    <w:rsid w:val="006D6728"/>
    <w:rsid w:val="00940E25"/>
    <w:rsid w:val="009D6785"/>
    <w:rsid w:val="00AD753D"/>
    <w:rsid w:val="00AF5E71"/>
    <w:rsid w:val="00B64ECD"/>
    <w:rsid w:val="00BC7D93"/>
    <w:rsid w:val="00C80EC8"/>
    <w:rsid w:val="00CC4979"/>
    <w:rsid w:val="00D378FB"/>
    <w:rsid w:val="00D63FD8"/>
    <w:rsid w:val="00D943D8"/>
    <w:rsid w:val="00DC6E8D"/>
    <w:rsid w:val="00DD4552"/>
    <w:rsid w:val="00F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E34CC3"/>
  <w14:defaultImageDpi w14:val="32767"/>
  <w15:chartTrackingRefBased/>
  <w15:docId w15:val="{B5D4568D-2C9D-6E42-8ED8-E9201BE5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338"/>
  </w:style>
  <w:style w:type="paragraph" w:styleId="Footer">
    <w:name w:val="footer"/>
    <w:basedOn w:val="Normal"/>
    <w:link w:val="FooterChar"/>
    <w:uiPriority w:val="99"/>
    <w:unhideWhenUsed/>
    <w:rsid w:val="000D0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opherarguello/Library/Group%20Containers/UBF8T346G9.Office/User%20Content.localized/Templates.localized/Bushido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Bushido_letterhead.dotx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Arguello</dc:creator>
  <cp:keywords/>
  <dc:description/>
  <cp:lastModifiedBy>Christopher Arguello</cp:lastModifiedBy>
  <cp:revision>1</cp:revision>
  <cp:lastPrinted>2017-12-21T18:01:00Z</cp:lastPrinted>
  <dcterms:created xsi:type="dcterms:W3CDTF">2018-12-12T21:14:00Z</dcterms:created>
  <dcterms:modified xsi:type="dcterms:W3CDTF">2018-12-12T21:17:00Z</dcterms:modified>
</cp:coreProperties>
</file>