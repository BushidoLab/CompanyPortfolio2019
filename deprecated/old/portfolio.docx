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23" w:rsidRDefault="00D53D1F" w:rsidP="00D53D1F">
      <w:pPr>
        <w:pStyle w:val="ListParagraph"/>
        <w:numPr>
          <w:ilvl w:val="0"/>
          <w:numId w:val="6"/>
        </w:numPr>
      </w:pPr>
      <w:r>
        <w:softHyphen/>
        <w:t>Preop-MD</w:t>
      </w:r>
    </w:p>
    <w:p w:rsidR="00D53D1F" w:rsidRDefault="00D53D1F" w:rsidP="00D53D1F">
      <w:pPr>
        <w:pStyle w:val="ListParagraph"/>
        <w:numPr>
          <w:ilvl w:val="0"/>
          <w:numId w:val="6"/>
        </w:numPr>
      </w:pPr>
      <w:r>
        <w:t>Tune Token</w:t>
      </w:r>
    </w:p>
    <w:p w:rsidR="00D53D1F" w:rsidRDefault="00D53D1F" w:rsidP="00D53D1F">
      <w:pPr>
        <w:pStyle w:val="ListParagraph"/>
        <w:numPr>
          <w:ilvl w:val="0"/>
          <w:numId w:val="6"/>
        </w:numPr>
      </w:pPr>
      <w:r>
        <w:t>Tune Token App</w:t>
      </w:r>
    </w:p>
    <w:p w:rsidR="00D53D1F" w:rsidRDefault="00D53D1F" w:rsidP="00D53D1F">
      <w:pPr>
        <w:pStyle w:val="ListParagraph"/>
        <w:numPr>
          <w:ilvl w:val="0"/>
          <w:numId w:val="6"/>
        </w:numPr>
      </w:pPr>
      <w:r>
        <w:t>ANON</w:t>
      </w:r>
    </w:p>
    <w:p w:rsidR="00D53D1F" w:rsidRDefault="00D53D1F" w:rsidP="00D53D1F">
      <w:pPr>
        <w:pStyle w:val="ListParagraph"/>
        <w:numPr>
          <w:ilvl w:val="0"/>
          <w:numId w:val="6"/>
        </w:numPr>
      </w:pPr>
      <w:r>
        <w:t>ANON tools</w:t>
      </w:r>
    </w:p>
    <w:p w:rsidR="00D53D1F" w:rsidRDefault="00D53D1F" w:rsidP="00D53D1F">
      <w:pPr>
        <w:pStyle w:val="ListParagraph"/>
        <w:numPr>
          <w:ilvl w:val="0"/>
          <w:numId w:val="6"/>
        </w:numPr>
      </w:pPr>
      <w:r>
        <w:t>APPO</w:t>
      </w:r>
    </w:p>
    <w:p w:rsidR="00AC0A75" w:rsidRDefault="00AC0A75" w:rsidP="00AC0A75"/>
    <w:p w:rsidR="00AC0A75" w:rsidRPr="001909D8" w:rsidRDefault="00AC0A75" w:rsidP="00AC0A75">
      <w:bookmarkStart w:id="0" w:name="_GoBack"/>
      <w:bookmarkEnd w:id="0"/>
    </w:p>
    <w:sectPr w:rsidR="00AC0A75" w:rsidRPr="001909D8" w:rsidSect="009D6785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47A" w:rsidRDefault="0027547A" w:rsidP="000D0338">
      <w:r>
        <w:separator/>
      </w:r>
    </w:p>
  </w:endnote>
  <w:endnote w:type="continuationSeparator" w:id="0">
    <w:p w:rsidR="0027547A" w:rsidRDefault="0027547A" w:rsidP="000D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47A" w:rsidRDefault="0027547A" w:rsidP="000D0338">
      <w:r>
        <w:separator/>
      </w:r>
    </w:p>
  </w:footnote>
  <w:footnote w:type="continuationSeparator" w:id="0">
    <w:p w:rsidR="0027547A" w:rsidRDefault="0027547A" w:rsidP="000D0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338" w:rsidRDefault="0027547A">
    <w:pPr>
      <w:pStyle w:val="Header"/>
    </w:pPr>
    <w:r>
      <w:rPr>
        <w:noProof/>
      </w:rPr>
      <w:pict w14:anchorId="523A47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/Users/christopherarguello/Desktop/bushido_logo.png" style="position:absolute;margin-left:0;margin-top:0;width:467.75pt;height:116.9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ushido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338" w:rsidRDefault="000D0338" w:rsidP="000D033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ECE9386" wp14:editId="3E2F9D3C">
          <wp:simplePos x="0" y="0"/>
          <wp:positionH relativeFrom="margin">
            <wp:posOffset>-179705</wp:posOffset>
          </wp:positionH>
          <wp:positionV relativeFrom="margin">
            <wp:posOffset>-669925</wp:posOffset>
          </wp:positionV>
          <wp:extent cx="2451735" cy="614045"/>
          <wp:effectExtent l="0" t="0" r="0" b="0"/>
          <wp:wrapSquare wrapText="bothSides"/>
          <wp:docPr id="1" name="Picture 1" descr="bushid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shid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614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D0338" w:rsidRDefault="00D53D1F" w:rsidP="000D0338">
    <w:pPr>
      <w:pStyle w:val="Header"/>
      <w:jc w:val="right"/>
    </w:pPr>
    <w:r>
      <w:t>Bushido 2018 Portfolio</w:t>
    </w:r>
  </w:p>
  <w:p w:rsidR="000D0338" w:rsidRDefault="0027547A" w:rsidP="000D0338">
    <w:pPr>
      <w:pStyle w:val="Header"/>
      <w:jc w:val="center"/>
    </w:pPr>
    <w:r>
      <w:rPr>
        <w:noProof/>
      </w:rPr>
      <w:pict w14:anchorId="5A910B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/Users/christopherarguello/Desktop/bushido_logo.png" style="position:absolute;left:0;text-align:left;margin-left:0;margin-top:0;width:467.75pt;height:116.9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bushido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338" w:rsidRDefault="0027547A">
    <w:pPr>
      <w:pStyle w:val="Header"/>
    </w:pPr>
    <w:r>
      <w:rPr>
        <w:noProof/>
      </w:rPr>
      <w:pict w14:anchorId="4D609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/Users/christopherarguello/Desktop/bushido_logo.png" style="position:absolute;margin-left:0;margin-top:0;width:467.75pt;height:116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ushido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053"/>
    <w:multiLevelType w:val="hybridMultilevel"/>
    <w:tmpl w:val="319C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517D"/>
    <w:multiLevelType w:val="hybridMultilevel"/>
    <w:tmpl w:val="E1644AE2"/>
    <w:lvl w:ilvl="0" w:tplc="5352DA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F485C"/>
    <w:multiLevelType w:val="hybridMultilevel"/>
    <w:tmpl w:val="4A50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CC3"/>
    <w:multiLevelType w:val="hybridMultilevel"/>
    <w:tmpl w:val="BFC6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C1E31"/>
    <w:multiLevelType w:val="hybridMultilevel"/>
    <w:tmpl w:val="E632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131E1"/>
    <w:multiLevelType w:val="hybridMultilevel"/>
    <w:tmpl w:val="BF2C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1F"/>
    <w:rsid w:val="000D0338"/>
    <w:rsid w:val="000D6AF9"/>
    <w:rsid w:val="00150309"/>
    <w:rsid w:val="001909D8"/>
    <w:rsid w:val="00203823"/>
    <w:rsid w:val="0027547A"/>
    <w:rsid w:val="002F1934"/>
    <w:rsid w:val="003A17B5"/>
    <w:rsid w:val="00417846"/>
    <w:rsid w:val="004B333A"/>
    <w:rsid w:val="004F4C23"/>
    <w:rsid w:val="005C3CE3"/>
    <w:rsid w:val="006739EC"/>
    <w:rsid w:val="00940E25"/>
    <w:rsid w:val="009D6785"/>
    <w:rsid w:val="00AC0A75"/>
    <w:rsid w:val="00AD753D"/>
    <w:rsid w:val="00AF5E71"/>
    <w:rsid w:val="00BC7D93"/>
    <w:rsid w:val="00C80EC8"/>
    <w:rsid w:val="00CC4979"/>
    <w:rsid w:val="00D378FB"/>
    <w:rsid w:val="00D53D1F"/>
    <w:rsid w:val="00D63FD8"/>
    <w:rsid w:val="00D943D8"/>
    <w:rsid w:val="00D9716D"/>
    <w:rsid w:val="00DC6E8D"/>
    <w:rsid w:val="00DD4552"/>
    <w:rsid w:val="00F7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E34CC3"/>
  <w14:defaultImageDpi w14:val="32767"/>
  <w15:chartTrackingRefBased/>
  <w15:docId w15:val="{0615D20C-3DB7-4A46-846C-9209EDAE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338"/>
  </w:style>
  <w:style w:type="paragraph" w:styleId="Footer">
    <w:name w:val="footer"/>
    <w:basedOn w:val="Normal"/>
    <w:link w:val="FooterChar"/>
    <w:uiPriority w:val="99"/>
    <w:unhideWhenUsed/>
    <w:rsid w:val="000D0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opherarguello/Library/Group%20Containers/UBF8T346G9.Office/User%20Content.localized/Templates.localized/Bushido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Bushido_letterhead.dotx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Arguello</dc:creator>
  <cp:keywords/>
  <dc:description/>
  <cp:lastModifiedBy>Christopher Arguello</cp:lastModifiedBy>
  <cp:revision>2</cp:revision>
  <cp:lastPrinted>2017-12-21T18:01:00Z</cp:lastPrinted>
  <dcterms:created xsi:type="dcterms:W3CDTF">2018-12-03T20:30:00Z</dcterms:created>
  <dcterms:modified xsi:type="dcterms:W3CDTF">2018-12-03T23:58:00Z</dcterms:modified>
</cp:coreProperties>
</file>